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1C4E" w14:textId="77777777" w:rsidR="00514A23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Técnica: </w:t>
      </w:r>
    </w:p>
    <w:p w14:paraId="6F661C4F" w14:textId="77777777" w:rsidR="00514A23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1) Observe o trecho de código abaixo: int INDICE = 13, SOMA = 0, K = 0; Enquanto K &lt; INDICE faça { K = K + 1; SOMA = SOMA + K; } Imprimir(SOMA); Ao final do processamento, qual será o valor da variável SOMA?</w:t>
      </w:r>
    </w:p>
    <w:p w14:paraId="6F661C50" w14:textId="77777777" w:rsidR="00514A23" w:rsidRDefault="00514A23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7E96BE17" w14:textId="78078358" w:rsidR="00354D1E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2) Dado a 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sequência de Fibonacci, onde se inicia por 0 e 1 e o próximo valor sempre será a soma dos 2 valores anteriores (exemplo: 0, 1, 1, 2, 3, 5, 8, 13, 21, 34...), escreva um programa na linguagem que desejar onde, informado um número, ele calcule a sequência de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Fibonacci e retorne uma mensagem avisando se o número informado pertence ou não a sequência. </w:t>
      </w:r>
    </w:p>
    <w:p w14:paraId="6F661C51" w14:textId="3D97AB63" w:rsidR="00514A23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IMPORTANTE: Esse número pode ser informado através de qualquer entrada de sua preferência ou pode ser previamente definido no código; </w:t>
      </w:r>
    </w:p>
    <w:p w14:paraId="6F661C52" w14:textId="77777777" w:rsidR="00514A23" w:rsidRDefault="00514A23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4511B38E" w14:textId="77777777" w:rsidR="00F76D8F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3) Dado um vetor que guard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a o valor de faturamento diário de uma distribuidora, faça um programa, na linguagem que desejar, que calcule e retorne: </w:t>
      </w:r>
    </w:p>
    <w:p w14:paraId="2334E736" w14:textId="77777777" w:rsidR="00F76D8F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• O menor valor de faturamento ocorrido em um dia do mês;</w:t>
      </w:r>
    </w:p>
    <w:p w14:paraId="1843F54F" w14:textId="7090A7D9" w:rsidR="00F76D8F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• 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O maior valor de faturamento ocorrido em um dia do mês; </w:t>
      </w:r>
    </w:p>
    <w:p w14:paraId="228D134F" w14:textId="3F96D3B1" w:rsidR="00152BC1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• Número de dias no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mês em que o valor de faturamento diário foi superior à média mensal. </w:t>
      </w:r>
    </w:p>
    <w:p w14:paraId="1EE94A2A" w14:textId="77777777" w:rsidR="00F76D8F" w:rsidRDefault="00F76D8F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6CE969B7" w14:textId="77777777" w:rsidR="00152BC1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IMPORTANTE: </w:t>
      </w:r>
    </w:p>
    <w:p w14:paraId="0E0DA876" w14:textId="3D0466D2" w:rsidR="00152BC1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a) Usar o json ou xml disponível como fonte dos dados do faturamento mensal; </w:t>
      </w:r>
    </w:p>
    <w:p w14:paraId="6F661C53" w14:textId="192A7D17" w:rsidR="00514A23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b) Podem existir dias sem faturamento, como nos finais de semana e feriados. Estes dias devem se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r ignorados no cálculo da média; </w:t>
      </w:r>
    </w:p>
    <w:p w14:paraId="6F661C54" w14:textId="77777777" w:rsidR="00514A23" w:rsidRDefault="00514A23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25DD55F1" w14:textId="77777777" w:rsidR="00152BC1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4) Dado o valor de faturamento mensal de uma distribuidora, detalhado por estado: • SP – R$67.836,43 • RJ – R$36.678,66 • MG – R$29.229,88 • ES – R$27.165,48 • Outros – R$19.849,53 </w:t>
      </w:r>
    </w:p>
    <w:p w14:paraId="6F661C55" w14:textId="5189931B" w:rsidR="00514A23" w:rsidRDefault="004545D6"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Escreva um programa na linguagem que des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ejar onde calcule o percentual de representação que cada estado teve dentro do valor total mensal da distribuidora. 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 </w:t>
      </w:r>
    </w:p>
    <w:p w14:paraId="6F661C56" w14:textId="77777777" w:rsidR="00514A23" w:rsidRDefault="00514A23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6F661C58" w14:textId="49728DED" w:rsidR="00514A23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5) Escreva um programa que inverta os caracteres de um</w:t>
      </w:r>
      <w:r w:rsidR="00354D1E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s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tring.</w:t>
      </w:r>
    </w:p>
    <w:p w14:paraId="4A2193A7" w14:textId="77777777" w:rsidR="00152BC1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IMPORTANTE: </w:t>
      </w:r>
    </w:p>
    <w:p w14:paraId="417EFDFA" w14:textId="77777777" w:rsidR="00152BC1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a) Essa string pode ser informada através de qualquer entra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da de sua preferência ou pode ser previamente definida no código;</w:t>
      </w:r>
    </w:p>
    <w:p w14:paraId="6F661C59" w14:textId="0D5B23AD" w:rsidR="00514A23" w:rsidRDefault="004545D6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b) Evite usar funções prontas, como, por exemplo, reverse;</w:t>
      </w:r>
    </w:p>
    <w:p w14:paraId="6F661C5A" w14:textId="77777777" w:rsidR="00514A23" w:rsidRDefault="00514A23"/>
    <w:sectPr w:rsidR="00514A23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273B0" w14:textId="77777777" w:rsidR="004545D6" w:rsidRDefault="004545D6">
      <w:pPr>
        <w:spacing w:after="0" w:line="240" w:lineRule="auto"/>
      </w:pPr>
      <w:r>
        <w:separator/>
      </w:r>
    </w:p>
  </w:endnote>
  <w:endnote w:type="continuationSeparator" w:id="0">
    <w:p w14:paraId="4E41F4AA" w14:textId="77777777" w:rsidR="004545D6" w:rsidRDefault="0045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C94F" w14:textId="77777777" w:rsidR="004545D6" w:rsidRDefault="004545D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AC7AEB4" w14:textId="77777777" w:rsidR="004545D6" w:rsidRDefault="004545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14A23"/>
    <w:rsid w:val="00152BC1"/>
    <w:rsid w:val="00354D1E"/>
    <w:rsid w:val="004545D6"/>
    <w:rsid w:val="00471BB4"/>
    <w:rsid w:val="00514A23"/>
    <w:rsid w:val="00F54915"/>
    <w:rsid w:val="00F7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1C4E"/>
  <w15:docId w15:val="{1548D6EF-2551-45EB-8044-60BEEB1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rPr>
      <w:b/>
      <w:bCs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Pôrto Souza</dc:creator>
  <dc:description/>
  <cp:lastModifiedBy>Renato Pôrto Souza</cp:lastModifiedBy>
  <cp:revision>5</cp:revision>
  <dcterms:created xsi:type="dcterms:W3CDTF">2024-09-03T22:20:00Z</dcterms:created>
  <dcterms:modified xsi:type="dcterms:W3CDTF">2024-09-03T22:27:00Z</dcterms:modified>
</cp:coreProperties>
</file>